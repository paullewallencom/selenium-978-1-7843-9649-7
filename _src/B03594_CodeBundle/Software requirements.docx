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43" w:rsidRPr="00C219C5" w:rsidRDefault="00F95C78" w:rsidP="00C219C5">
      <w:pPr>
        <w:pStyle w:val="Heading1"/>
      </w:pPr>
      <w:r w:rsidRPr="00C219C5">
        <w:t>These are the software</w:t>
      </w:r>
      <w:r w:rsidR="00A572AD">
        <w:t xml:space="preserve"> and hardware</w:t>
      </w:r>
      <w:r w:rsidRPr="00C219C5">
        <w:t xml:space="preserve"> requirements for the book:</w:t>
      </w:r>
    </w:p>
    <w:tbl>
      <w:tblPr>
        <w:tblStyle w:val="TableGrid"/>
        <w:tblW w:w="7869" w:type="dxa"/>
        <w:tblLayout w:type="fixed"/>
        <w:tblLook w:val="04A0" w:firstRow="1" w:lastRow="0" w:firstColumn="1" w:lastColumn="0" w:noHBand="0" w:noVBand="1"/>
      </w:tblPr>
      <w:tblGrid>
        <w:gridCol w:w="1728"/>
        <w:gridCol w:w="3910"/>
        <w:gridCol w:w="2231"/>
      </w:tblGrid>
      <w:tr w:rsidR="00891945" w:rsidRPr="00C219C5" w:rsidTr="00891945">
        <w:tc>
          <w:tcPr>
            <w:tcW w:w="1728" w:type="dxa"/>
          </w:tcPr>
          <w:p w:rsidR="00891945" w:rsidRPr="00C219C5" w:rsidRDefault="00891945" w:rsidP="00A572AD">
            <w:pPr>
              <w:pStyle w:val="TableColumnHeadingPACKT"/>
            </w:pPr>
            <w:r w:rsidRPr="00C219C5">
              <w:t>Software required (With version)</w:t>
            </w:r>
          </w:p>
        </w:tc>
        <w:tc>
          <w:tcPr>
            <w:tcW w:w="3910" w:type="dxa"/>
          </w:tcPr>
          <w:p w:rsidR="00891945" w:rsidRPr="00C219C5" w:rsidRDefault="00891945" w:rsidP="00A572AD">
            <w:pPr>
              <w:pStyle w:val="TableColumnHeadingPACKT"/>
            </w:pPr>
            <w:r w:rsidRPr="00C219C5">
              <w:t>Download links to the software</w:t>
            </w:r>
          </w:p>
        </w:tc>
        <w:tc>
          <w:tcPr>
            <w:tcW w:w="2231" w:type="dxa"/>
          </w:tcPr>
          <w:p w:rsidR="00891945" w:rsidRPr="00C219C5" w:rsidRDefault="00891945" w:rsidP="00A572AD">
            <w:pPr>
              <w:pStyle w:val="TableColumnHeadingPACKT"/>
            </w:pPr>
            <w:r w:rsidRPr="00C219C5">
              <w:t>Hardware specifications</w:t>
            </w:r>
          </w:p>
        </w:tc>
      </w:tr>
      <w:tr w:rsidR="00891945" w:rsidRPr="00C219C5" w:rsidTr="00891945">
        <w:tc>
          <w:tcPr>
            <w:tcW w:w="1728" w:type="dxa"/>
          </w:tcPr>
          <w:p w:rsidR="00891945" w:rsidRPr="00C219C5" w:rsidRDefault="00891945" w:rsidP="00AF130A">
            <w:pPr>
              <w:pStyle w:val="TableColumnContentPACKT"/>
            </w:pPr>
            <w:r w:rsidRPr="00C219C5">
              <w:t>Firefox</w:t>
            </w:r>
            <w:r w:rsidR="007D46AB">
              <w:t xml:space="preserve"> b</w:t>
            </w:r>
            <w:r w:rsidRPr="00C219C5">
              <w:t>rowser (</w:t>
            </w:r>
            <w:r w:rsidR="004327DE">
              <w:t xml:space="preserve">version </w:t>
            </w:r>
            <w:bookmarkStart w:id="0" w:name="_GoBack"/>
            <w:bookmarkEnd w:id="0"/>
            <w:r w:rsidR="00AF130A">
              <w:t>31</w:t>
            </w:r>
            <w:r w:rsidRPr="00C219C5">
              <w:t>)</w:t>
            </w:r>
          </w:p>
        </w:tc>
        <w:tc>
          <w:tcPr>
            <w:tcW w:w="3910" w:type="dxa"/>
          </w:tcPr>
          <w:p w:rsidR="00891945" w:rsidRPr="00A572AD" w:rsidRDefault="00063B1B" w:rsidP="00A572AD">
            <w:pPr>
              <w:pStyle w:val="TableColumnContentPACKT"/>
              <w:rPr>
                <w:rStyle w:val="URLPACKT"/>
              </w:rPr>
            </w:pPr>
            <w:hyperlink r:id="rId8" w:history="1">
              <w:r w:rsidR="00891945" w:rsidRPr="00A572AD">
                <w:rPr>
                  <w:rStyle w:val="URLPACKT"/>
                </w:rPr>
                <w:t>https://www.mozilla.org/en-US/firefox/new/</w:t>
              </w:r>
            </w:hyperlink>
          </w:p>
        </w:tc>
        <w:tc>
          <w:tcPr>
            <w:tcW w:w="2231" w:type="dxa"/>
          </w:tcPr>
          <w:p w:rsidR="00891945" w:rsidRPr="00C219C5" w:rsidRDefault="00891945" w:rsidP="00A572AD">
            <w:pPr>
              <w:pStyle w:val="TableColumnContentPACKT"/>
            </w:pPr>
            <w:r w:rsidRPr="00C219C5">
              <w:t>Intel Processor with min of 1GB RAM</w:t>
            </w:r>
          </w:p>
        </w:tc>
      </w:tr>
      <w:tr w:rsidR="00891945" w:rsidRPr="00C219C5" w:rsidTr="00891945">
        <w:tc>
          <w:tcPr>
            <w:tcW w:w="1728" w:type="dxa"/>
          </w:tcPr>
          <w:p w:rsidR="00891945" w:rsidRPr="00C219C5" w:rsidRDefault="00891945" w:rsidP="00A572AD">
            <w:pPr>
              <w:pStyle w:val="TableColumnContentPACKT"/>
            </w:pPr>
            <w:r w:rsidRPr="00C219C5">
              <w:t>Selenium IDE 2.8.0 – Add-on for Firefox browser</w:t>
            </w:r>
            <w:r w:rsidR="008B1F17">
              <w:t xml:space="preserve"> (32-bit)</w:t>
            </w:r>
          </w:p>
        </w:tc>
        <w:tc>
          <w:tcPr>
            <w:tcW w:w="3910" w:type="dxa"/>
          </w:tcPr>
          <w:p w:rsidR="00891945" w:rsidRPr="00A572AD" w:rsidRDefault="00063B1B" w:rsidP="00A572AD">
            <w:pPr>
              <w:pStyle w:val="TableColumnContentPACKT"/>
              <w:rPr>
                <w:rStyle w:val="URLPACKT"/>
              </w:rPr>
            </w:pPr>
            <w:hyperlink r:id="rId9" w:history="1">
              <w:r w:rsidR="00891945" w:rsidRPr="00A572AD">
                <w:rPr>
                  <w:rStyle w:val="URLPACKT"/>
                </w:rPr>
                <w:t>http://www.seleniumhq.org/download/</w:t>
              </w:r>
            </w:hyperlink>
          </w:p>
        </w:tc>
        <w:tc>
          <w:tcPr>
            <w:tcW w:w="2231" w:type="dxa"/>
          </w:tcPr>
          <w:p w:rsidR="00891945" w:rsidRPr="00C219C5" w:rsidRDefault="00891945" w:rsidP="00A572AD">
            <w:pPr>
              <w:pStyle w:val="TableColumnContentPACKT"/>
            </w:pPr>
            <w:r w:rsidRPr="00C219C5">
              <w:t>Intel Processor with min of 1GB RAM</w:t>
            </w:r>
          </w:p>
        </w:tc>
      </w:tr>
      <w:tr w:rsidR="00891945" w:rsidRPr="00C219C5" w:rsidTr="00891945">
        <w:tc>
          <w:tcPr>
            <w:tcW w:w="1728" w:type="dxa"/>
          </w:tcPr>
          <w:p w:rsidR="00891945" w:rsidRDefault="007D46AB" w:rsidP="00A572AD">
            <w:pPr>
              <w:pStyle w:val="TableColumnContentPACKT"/>
            </w:pPr>
            <w:r w:rsidRPr="00C219C5">
              <w:t xml:space="preserve">Java </w:t>
            </w:r>
            <w:r w:rsidR="00891945" w:rsidRPr="00C219C5">
              <w:t>1.7</w:t>
            </w:r>
          </w:p>
          <w:p w:rsidR="008B1F17" w:rsidRPr="00C219C5" w:rsidRDefault="008B1F17" w:rsidP="00A572AD">
            <w:pPr>
              <w:pStyle w:val="TableColumnContentPACKT"/>
            </w:pPr>
            <w:r>
              <w:t>(32-bit)</w:t>
            </w:r>
          </w:p>
        </w:tc>
        <w:tc>
          <w:tcPr>
            <w:tcW w:w="3910" w:type="dxa"/>
          </w:tcPr>
          <w:p w:rsidR="00891945" w:rsidRPr="00A572AD" w:rsidRDefault="00063B1B" w:rsidP="00A572AD">
            <w:pPr>
              <w:pStyle w:val="TableColumnContentPACKT"/>
              <w:rPr>
                <w:rStyle w:val="URLPACKT"/>
              </w:rPr>
            </w:pPr>
            <w:hyperlink r:id="rId10" w:history="1">
              <w:r w:rsidR="00891945" w:rsidRPr="00A572AD">
                <w:rPr>
                  <w:rStyle w:val="URLPACKT"/>
                </w:rPr>
                <w:t>http://www.oracle.com/technetwork/java/javase/downloads/jdk7-downloads-1880260.html</w:t>
              </w:r>
            </w:hyperlink>
          </w:p>
        </w:tc>
        <w:tc>
          <w:tcPr>
            <w:tcW w:w="2231" w:type="dxa"/>
          </w:tcPr>
          <w:p w:rsidR="00891945" w:rsidRPr="00C219C5" w:rsidRDefault="00891945" w:rsidP="00A572AD">
            <w:pPr>
              <w:pStyle w:val="TableColumnContentPACKT"/>
            </w:pPr>
            <w:r w:rsidRPr="00C219C5">
              <w:t>Intel Processor with min of 1GB RAM</w:t>
            </w:r>
          </w:p>
        </w:tc>
      </w:tr>
      <w:tr w:rsidR="00891945" w:rsidRPr="00C219C5" w:rsidTr="00891945">
        <w:tc>
          <w:tcPr>
            <w:tcW w:w="1728" w:type="dxa"/>
          </w:tcPr>
          <w:p w:rsidR="00891945" w:rsidRPr="00C219C5" w:rsidRDefault="00891945" w:rsidP="00A572AD">
            <w:pPr>
              <w:pStyle w:val="TableColumnContentPACKT"/>
            </w:pPr>
            <w:r w:rsidRPr="00C219C5">
              <w:t>Firefox Add-on – Firebug 2.0.7</w:t>
            </w:r>
          </w:p>
        </w:tc>
        <w:tc>
          <w:tcPr>
            <w:tcW w:w="3910" w:type="dxa"/>
          </w:tcPr>
          <w:p w:rsidR="00891945" w:rsidRPr="00A572AD" w:rsidRDefault="00063B1B" w:rsidP="00A572AD">
            <w:pPr>
              <w:pStyle w:val="TableColumnContentPACKT"/>
              <w:rPr>
                <w:rStyle w:val="URLPACKT"/>
              </w:rPr>
            </w:pPr>
            <w:hyperlink r:id="rId11" w:history="1">
              <w:r w:rsidR="00891945" w:rsidRPr="00A572AD">
                <w:rPr>
                  <w:rStyle w:val="URLPACKT"/>
                </w:rPr>
                <w:t>https://addons.mozilla.org/firefox/addon/firebug</w:t>
              </w:r>
            </w:hyperlink>
          </w:p>
        </w:tc>
        <w:tc>
          <w:tcPr>
            <w:tcW w:w="2231" w:type="dxa"/>
          </w:tcPr>
          <w:p w:rsidR="00891945" w:rsidRPr="00C219C5" w:rsidRDefault="00891945" w:rsidP="00A572AD">
            <w:pPr>
              <w:pStyle w:val="TableColumnContentPACKT"/>
            </w:pPr>
            <w:r w:rsidRPr="00C219C5">
              <w:t>Intel Processor with min of 1GB RAM</w:t>
            </w:r>
          </w:p>
        </w:tc>
      </w:tr>
      <w:tr w:rsidR="00891945" w:rsidRPr="00C219C5" w:rsidTr="00891945">
        <w:tc>
          <w:tcPr>
            <w:tcW w:w="1728" w:type="dxa"/>
          </w:tcPr>
          <w:p w:rsidR="00891945" w:rsidRPr="00C219C5" w:rsidRDefault="00891945" w:rsidP="00A572AD">
            <w:pPr>
              <w:pStyle w:val="TableColumnContentPACKT"/>
            </w:pPr>
            <w:r w:rsidRPr="00C219C5">
              <w:t>Firefox Add-on –Firefinder 1.02</w:t>
            </w:r>
          </w:p>
        </w:tc>
        <w:tc>
          <w:tcPr>
            <w:tcW w:w="3910" w:type="dxa"/>
          </w:tcPr>
          <w:p w:rsidR="00891945" w:rsidRPr="00A572AD" w:rsidRDefault="00063B1B" w:rsidP="00A572AD">
            <w:pPr>
              <w:pStyle w:val="TableColumnContentPACKT"/>
              <w:rPr>
                <w:rStyle w:val="URLPACKT"/>
              </w:rPr>
            </w:pPr>
            <w:hyperlink r:id="rId12" w:history="1">
              <w:r w:rsidR="00891945" w:rsidRPr="00A572AD">
                <w:rPr>
                  <w:rStyle w:val="URLPACKT"/>
                </w:rPr>
                <w:t>https://addons.mozilla.org/firefox/addon/firefinder-for-firebug</w:t>
              </w:r>
            </w:hyperlink>
          </w:p>
        </w:tc>
        <w:tc>
          <w:tcPr>
            <w:tcW w:w="2231" w:type="dxa"/>
          </w:tcPr>
          <w:p w:rsidR="00891945" w:rsidRPr="00C219C5" w:rsidRDefault="00891945" w:rsidP="00A572AD">
            <w:pPr>
              <w:pStyle w:val="TableColumnContentPACKT"/>
            </w:pPr>
            <w:r w:rsidRPr="00C219C5">
              <w:t>Intel Processor with min of 1GB RAM</w:t>
            </w:r>
          </w:p>
        </w:tc>
      </w:tr>
      <w:tr w:rsidR="00891945" w:rsidRPr="00C219C5" w:rsidTr="00891945">
        <w:tc>
          <w:tcPr>
            <w:tcW w:w="1728" w:type="dxa"/>
          </w:tcPr>
          <w:p w:rsidR="00891945" w:rsidRPr="00C219C5" w:rsidRDefault="00891945" w:rsidP="007D46AB">
            <w:pPr>
              <w:pStyle w:val="TableColumnContentPACKT"/>
            </w:pPr>
            <w:r w:rsidRPr="00C219C5">
              <w:t>Eclipse IDE Luna (4.4.1)</w:t>
            </w:r>
            <w:r w:rsidR="008B1F17">
              <w:t xml:space="preserve"> </w:t>
            </w:r>
            <w:r w:rsidR="008B1F17">
              <w:t>(32-bit)</w:t>
            </w:r>
          </w:p>
        </w:tc>
        <w:tc>
          <w:tcPr>
            <w:tcW w:w="3910" w:type="dxa"/>
          </w:tcPr>
          <w:p w:rsidR="00891945" w:rsidRPr="00A572AD" w:rsidRDefault="00063B1B" w:rsidP="00A572AD">
            <w:pPr>
              <w:pStyle w:val="TableColumnContentPACKT"/>
              <w:rPr>
                <w:rStyle w:val="URLPACKT"/>
              </w:rPr>
            </w:pPr>
            <w:hyperlink r:id="rId13" w:history="1">
              <w:r w:rsidR="00891945" w:rsidRPr="00A572AD">
                <w:rPr>
                  <w:rStyle w:val="URLPACKT"/>
                </w:rPr>
                <w:t>http://www.eclipse.org/downloads/</w:t>
              </w:r>
            </w:hyperlink>
          </w:p>
        </w:tc>
        <w:tc>
          <w:tcPr>
            <w:tcW w:w="2231" w:type="dxa"/>
          </w:tcPr>
          <w:p w:rsidR="00891945" w:rsidRPr="00C219C5" w:rsidRDefault="00891945" w:rsidP="00A572AD">
            <w:pPr>
              <w:pStyle w:val="TableColumnContentPACKT"/>
            </w:pPr>
            <w:r w:rsidRPr="00C219C5">
              <w:t>Intel Processor with min of 1GB RAM</w:t>
            </w:r>
          </w:p>
        </w:tc>
      </w:tr>
      <w:tr w:rsidR="00891945" w:rsidRPr="00C219C5" w:rsidTr="00891945">
        <w:tc>
          <w:tcPr>
            <w:tcW w:w="1728" w:type="dxa"/>
          </w:tcPr>
          <w:p w:rsidR="00891945" w:rsidRPr="00C219C5" w:rsidRDefault="00891945" w:rsidP="00A572AD">
            <w:pPr>
              <w:pStyle w:val="TableColumnContentPACKT"/>
            </w:pPr>
            <w:r w:rsidRPr="00C219C5">
              <w:t>Selenium Client &amp; WebDriver Language Bindings (2.44.0)</w:t>
            </w:r>
            <w:r w:rsidR="00704F83">
              <w:t xml:space="preserve"> </w:t>
            </w:r>
            <w:r w:rsidR="00704F83">
              <w:t>(32-bit)</w:t>
            </w:r>
          </w:p>
        </w:tc>
        <w:tc>
          <w:tcPr>
            <w:tcW w:w="3910" w:type="dxa"/>
          </w:tcPr>
          <w:p w:rsidR="00891945" w:rsidRPr="00A572AD" w:rsidRDefault="00063B1B" w:rsidP="00A572AD">
            <w:pPr>
              <w:pStyle w:val="TableColumnContentPACKT"/>
              <w:rPr>
                <w:rStyle w:val="URLPACKT"/>
              </w:rPr>
            </w:pPr>
            <w:hyperlink r:id="rId14" w:history="1">
              <w:r w:rsidR="00891945" w:rsidRPr="00A572AD">
                <w:rPr>
                  <w:rStyle w:val="URLPACKT"/>
                </w:rPr>
                <w:t>http://docs.seleniumhq.org/download/</w:t>
              </w:r>
            </w:hyperlink>
          </w:p>
        </w:tc>
        <w:tc>
          <w:tcPr>
            <w:tcW w:w="2231" w:type="dxa"/>
          </w:tcPr>
          <w:p w:rsidR="00891945" w:rsidRPr="00C219C5" w:rsidRDefault="00891945" w:rsidP="00A572AD">
            <w:pPr>
              <w:pStyle w:val="TableColumnContentPACKT"/>
            </w:pPr>
            <w:r w:rsidRPr="00C219C5">
              <w:t>Intel Processor with min of 1GB RAM</w:t>
            </w:r>
          </w:p>
        </w:tc>
      </w:tr>
      <w:tr w:rsidR="00891945" w:rsidRPr="00C219C5" w:rsidTr="00891945">
        <w:tc>
          <w:tcPr>
            <w:tcW w:w="1728" w:type="dxa"/>
          </w:tcPr>
          <w:p w:rsidR="00891945" w:rsidRPr="00C219C5" w:rsidRDefault="00891945" w:rsidP="00A572AD">
            <w:pPr>
              <w:pStyle w:val="TableColumnContentPACKT"/>
            </w:pPr>
            <w:r w:rsidRPr="00C219C5">
              <w:t>Android Studio 5.0</w:t>
            </w:r>
          </w:p>
        </w:tc>
        <w:tc>
          <w:tcPr>
            <w:tcW w:w="3910" w:type="dxa"/>
          </w:tcPr>
          <w:p w:rsidR="00891945" w:rsidRPr="00A572AD" w:rsidRDefault="00063B1B" w:rsidP="00A572AD">
            <w:pPr>
              <w:pStyle w:val="TableColumnContentPACKT"/>
              <w:rPr>
                <w:rStyle w:val="URLPACKT"/>
              </w:rPr>
            </w:pPr>
            <w:hyperlink r:id="rId15" w:history="1">
              <w:r w:rsidR="00891945" w:rsidRPr="00A572AD">
                <w:rPr>
                  <w:rStyle w:val="URLPACKT"/>
                </w:rPr>
                <w:t>http://developer.android.com/sdk/index.html</w:t>
              </w:r>
            </w:hyperlink>
          </w:p>
        </w:tc>
        <w:tc>
          <w:tcPr>
            <w:tcW w:w="2231" w:type="dxa"/>
          </w:tcPr>
          <w:p w:rsidR="00891945" w:rsidRPr="00C219C5" w:rsidRDefault="00891945" w:rsidP="00A572AD">
            <w:pPr>
              <w:pStyle w:val="TableColumnContentPACKT"/>
            </w:pPr>
            <w:r w:rsidRPr="00C219C5">
              <w:t>Intel Processor with min of 1GB RAM</w:t>
            </w:r>
          </w:p>
        </w:tc>
      </w:tr>
    </w:tbl>
    <w:p w:rsidR="005C0188" w:rsidRPr="00C219C5" w:rsidRDefault="005C0188" w:rsidP="00634D93">
      <w:pPr>
        <w:pStyle w:val="NormalPACKT"/>
      </w:pPr>
    </w:p>
    <w:sectPr w:rsidR="005C0188" w:rsidRPr="00C219C5" w:rsidSect="00E8783B">
      <w:pgSz w:w="15840" w:h="12240" w:orient="landscape"/>
      <w:pgMar w:top="36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B1B" w:rsidRDefault="00063B1B" w:rsidP="00C219C5">
      <w:pPr>
        <w:spacing w:before="0" w:after="0"/>
      </w:pPr>
      <w:r>
        <w:separator/>
      </w:r>
    </w:p>
  </w:endnote>
  <w:endnote w:type="continuationSeparator" w:id="0">
    <w:p w:rsidR="00063B1B" w:rsidRDefault="00063B1B" w:rsidP="00C219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B1B" w:rsidRDefault="00063B1B" w:rsidP="00C219C5">
      <w:pPr>
        <w:spacing w:before="0" w:after="0"/>
      </w:pPr>
      <w:r>
        <w:separator/>
      </w:r>
    </w:p>
  </w:footnote>
  <w:footnote w:type="continuationSeparator" w:id="0">
    <w:p w:rsidR="00063B1B" w:rsidRDefault="00063B1B" w:rsidP="00C219C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2095"/>
    <w:multiLevelType w:val="multilevel"/>
    <w:tmpl w:val="3C64444E"/>
    <w:lvl w:ilvl="0">
      <w:start w:val="1"/>
      <w:numFmt w:val="decimal"/>
      <w:pStyle w:val="NumberedBulletPACKT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07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3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767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97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5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87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917" w:firstLine="0"/>
      </w:pPr>
      <w:rPr>
        <w:rFonts w:hint="default"/>
      </w:rPr>
    </w:lvl>
  </w:abstractNum>
  <w:abstractNum w:abstractNumId="1">
    <w:nsid w:val="11395964"/>
    <w:multiLevelType w:val="multilevel"/>
    <w:tmpl w:val="441C3358"/>
    <w:numStyleLink w:val="RomanNumberedBullet"/>
  </w:abstractNum>
  <w:abstractNum w:abstractNumId="2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74BFE"/>
    <w:multiLevelType w:val="multilevel"/>
    <w:tmpl w:val="D91A43F4"/>
    <w:styleLink w:val="NumberedBulletWithinBullet"/>
    <w:lvl w:ilvl="0">
      <w:start w:val="1"/>
      <w:numFmt w:val="decimal"/>
      <w:pStyle w:val="NumberedBulletWithinBulletPACKT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4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C03EA4"/>
    <w:multiLevelType w:val="multilevel"/>
    <w:tmpl w:val="441C3358"/>
    <w:styleLink w:val="RomanNumberedBullet"/>
    <w:lvl w:ilvl="0">
      <w:start w:val="1"/>
      <w:numFmt w:val="lowerRoman"/>
      <w:pStyle w:val="RomanNumberedBulletPACKT"/>
      <w:lvlText w:val="%1."/>
      <w:lvlJc w:val="right"/>
      <w:pPr>
        <w:ind w:left="130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6">
    <w:nsid w:val="34B01141"/>
    <w:multiLevelType w:val="multilevel"/>
    <w:tmpl w:val="D91A43F4"/>
    <w:numStyleLink w:val="NumberedBulletWithinBullet"/>
  </w:abstractNum>
  <w:abstractNum w:abstractNumId="7">
    <w:nsid w:val="4B096E40"/>
    <w:multiLevelType w:val="multilevel"/>
    <w:tmpl w:val="365CCBF6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DE83A34"/>
    <w:multiLevelType w:val="multilevel"/>
    <w:tmpl w:val="D1C639FE"/>
    <w:styleLink w:val="AlphabeticalBullet"/>
    <w:lvl w:ilvl="0">
      <w:start w:val="1"/>
      <w:numFmt w:val="lowerLetter"/>
      <w:pStyle w:val="AlphabeticalBulletPACKT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9">
    <w:nsid w:val="75AA5B5C"/>
    <w:multiLevelType w:val="hybridMultilevel"/>
    <w:tmpl w:val="D4AA20F4"/>
    <w:lvl w:ilvl="0" w:tplc="92A0A48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</w:num>
  <w:num w:numId="16">
    <w:abstractNumId w:val="7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linkStyl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2EE3"/>
    <w:rsid w:val="0000287E"/>
    <w:rsid w:val="00016EFC"/>
    <w:rsid w:val="00027852"/>
    <w:rsid w:val="00063B1B"/>
    <w:rsid w:val="000A7C59"/>
    <w:rsid w:val="000D11D8"/>
    <w:rsid w:val="00105976"/>
    <w:rsid w:val="00170986"/>
    <w:rsid w:val="001D70C2"/>
    <w:rsid w:val="001E7F51"/>
    <w:rsid w:val="00213B9F"/>
    <w:rsid w:val="0024499A"/>
    <w:rsid w:val="002500C2"/>
    <w:rsid w:val="00251457"/>
    <w:rsid w:val="00392D4A"/>
    <w:rsid w:val="0042685D"/>
    <w:rsid w:val="004327DE"/>
    <w:rsid w:val="004A38B6"/>
    <w:rsid w:val="00531BDE"/>
    <w:rsid w:val="00543930"/>
    <w:rsid w:val="005C0188"/>
    <w:rsid w:val="005F210D"/>
    <w:rsid w:val="00634D93"/>
    <w:rsid w:val="006A7075"/>
    <w:rsid w:val="006B6064"/>
    <w:rsid w:val="006D2EE3"/>
    <w:rsid w:val="00704F83"/>
    <w:rsid w:val="00744C9E"/>
    <w:rsid w:val="007C07EF"/>
    <w:rsid w:val="007D46AB"/>
    <w:rsid w:val="00891945"/>
    <w:rsid w:val="00894D09"/>
    <w:rsid w:val="008B1F17"/>
    <w:rsid w:val="008F5747"/>
    <w:rsid w:val="009B367B"/>
    <w:rsid w:val="009B7C72"/>
    <w:rsid w:val="00A273C4"/>
    <w:rsid w:val="00A30814"/>
    <w:rsid w:val="00A572AD"/>
    <w:rsid w:val="00A80571"/>
    <w:rsid w:val="00A9206C"/>
    <w:rsid w:val="00AD1C48"/>
    <w:rsid w:val="00AF130A"/>
    <w:rsid w:val="00B01F56"/>
    <w:rsid w:val="00B369D7"/>
    <w:rsid w:val="00C219C5"/>
    <w:rsid w:val="00C307C3"/>
    <w:rsid w:val="00CF32F9"/>
    <w:rsid w:val="00D6072D"/>
    <w:rsid w:val="00D922EB"/>
    <w:rsid w:val="00E6158A"/>
    <w:rsid w:val="00E81513"/>
    <w:rsid w:val="00E8783B"/>
    <w:rsid w:val="00F34AFC"/>
    <w:rsid w:val="00F95C78"/>
    <w:rsid w:val="00FA6979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1F17"/>
    <w:pPr>
      <w:spacing w:before="60" w:after="60" w:line="240" w:lineRule="auto"/>
    </w:pPr>
    <w:rPr>
      <w:rFonts w:ascii="Arial" w:eastAsia="Times New Roman" w:hAnsi="Arial" w:cs="Arial"/>
      <w:bCs/>
      <w:sz w:val="20"/>
      <w:szCs w:val="24"/>
    </w:rPr>
  </w:style>
  <w:style w:type="paragraph" w:styleId="Heading1">
    <w:name w:val="heading 1"/>
    <w:aliases w:val="Heading 1 [PACKT]"/>
    <w:next w:val="NormalPACKT"/>
    <w:link w:val="Heading1Char"/>
    <w:qFormat/>
    <w:rsid w:val="008B1F17"/>
    <w:pPr>
      <w:keepNext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link w:val="Heading2Char"/>
    <w:qFormat/>
    <w:rsid w:val="008B1F17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000000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8B1F1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iCs/>
      <w:color w:val="000000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8B1F17"/>
    <w:pPr>
      <w:spacing w:before="160" w:after="60" w:line="240" w:lineRule="auto"/>
      <w:outlineLvl w:val="3"/>
    </w:pPr>
    <w:rPr>
      <w:rFonts w:ascii="Arial" w:eastAsia="Times New Roman" w:hAnsi="Arial" w:cs="Arial"/>
      <w:b/>
      <w:iCs/>
      <w:color w:val="000000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link w:val="Heading5Char"/>
    <w:qFormat/>
    <w:rsid w:val="008B1F17"/>
    <w:pPr>
      <w:spacing w:before="80" w:after="60" w:line="240" w:lineRule="auto"/>
      <w:outlineLvl w:val="4"/>
    </w:pPr>
    <w:rPr>
      <w:rFonts w:ascii="Arial" w:eastAsia="Times New Roman" w:hAnsi="Arial" w:cs="Arial"/>
      <w:b/>
      <w:color w:val="000000"/>
      <w:szCs w:val="26"/>
      <w:lang w:val="en-GB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8B1F17"/>
    <w:pPr>
      <w:spacing w:before="12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  <w:rsid w:val="008B1F1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B1F17"/>
  </w:style>
  <w:style w:type="table" w:styleId="TableGrid">
    <w:name w:val="Table Grid"/>
    <w:basedOn w:val="TableNormal"/>
    <w:rsid w:val="008B1F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aliases w:val="Heading 1 [PACKT] Char"/>
    <w:link w:val="Heading1"/>
    <w:rsid w:val="008B1F17"/>
    <w:rPr>
      <w:rFonts w:ascii="Arial" w:eastAsia="Times New Roman" w:hAnsi="Arial" w:cs="Arial"/>
      <w:b/>
      <w:iCs/>
      <w:color w:val="000000"/>
      <w:kern w:val="3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A273C4"/>
    <w:rPr>
      <w:color w:val="0000FF" w:themeColor="hyperlink"/>
      <w:u w:val="single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9B7C72"/>
    <w:rPr>
      <w:rFonts w:ascii="Arial" w:eastAsia="Times New Roman" w:hAnsi="Arial" w:cs="Arial"/>
      <w:b/>
      <w:iCs/>
      <w:color w:val="000000"/>
      <w:sz w:val="26"/>
      <w:szCs w:val="26"/>
      <w:lang w:val="en-GB"/>
    </w:rPr>
  </w:style>
  <w:style w:type="character" w:customStyle="1" w:styleId="URLPACKT">
    <w:name w:val="URL [PACKT]"/>
    <w:uiPriority w:val="99"/>
    <w:rsid w:val="008B1F17"/>
    <w:rPr>
      <w:rFonts w:ascii="Lucida Console" w:hAnsi="Lucida Console"/>
      <w:color w:val="0000FF"/>
      <w:sz w:val="19"/>
      <w:szCs w:val="18"/>
    </w:rPr>
  </w:style>
  <w:style w:type="character" w:customStyle="1" w:styleId="Heading2Char">
    <w:name w:val="Heading 2 Char"/>
    <w:aliases w:val="Heading 2 [PACKT] Char"/>
    <w:link w:val="Heading2"/>
    <w:rsid w:val="008B1F17"/>
    <w:rPr>
      <w:rFonts w:ascii="Arial" w:eastAsia="Times New Roman" w:hAnsi="Arial" w:cs="Arial"/>
      <w:b/>
      <w:bCs/>
      <w:iCs/>
      <w:color w:val="000000"/>
      <w:sz w:val="28"/>
      <w:szCs w:val="28"/>
      <w:lang w:val="en-GB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C219C5"/>
    <w:rPr>
      <w:rFonts w:ascii="Arial" w:eastAsia="Times New Roman" w:hAnsi="Arial" w:cs="Arial"/>
      <w:b/>
      <w:iCs/>
      <w:color w:val="000000"/>
      <w:sz w:val="24"/>
      <w:szCs w:val="28"/>
      <w:lang w:val="en-GB"/>
    </w:rPr>
  </w:style>
  <w:style w:type="character" w:customStyle="1" w:styleId="Heading5Char">
    <w:name w:val="Heading 5 Char"/>
    <w:aliases w:val="Heading 5 [PACKT] Char"/>
    <w:basedOn w:val="DefaultParagraphFont"/>
    <w:link w:val="Heading5"/>
    <w:rsid w:val="00C219C5"/>
    <w:rPr>
      <w:rFonts w:ascii="Arial" w:eastAsia="Times New Roman" w:hAnsi="Arial" w:cs="Arial"/>
      <w:b/>
      <w:color w:val="000000"/>
      <w:szCs w:val="26"/>
      <w:lang w:val="en-GB"/>
    </w:rPr>
  </w:style>
  <w:style w:type="character" w:customStyle="1" w:styleId="Heading6Char">
    <w:name w:val="Heading 6 Char"/>
    <w:aliases w:val="Heading 6 [PACKT] Char"/>
    <w:link w:val="Heading6"/>
    <w:rsid w:val="008B1F17"/>
    <w:rPr>
      <w:rFonts w:ascii="Arial" w:eastAsia="Times New Roman" w:hAnsi="Arial" w:cs="Arial"/>
      <w:iCs/>
      <w:color w:val="000000"/>
      <w:sz w:val="20"/>
      <w:lang w:val="en-GB"/>
    </w:rPr>
  </w:style>
  <w:style w:type="paragraph" w:customStyle="1" w:styleId="NormalPACKT">
    <w:name w:val="Normal [PACKT]"/>
    <w:uiPriority w:val="99"/>
    <w:locked/>
    <w:rsid w:val="008B1F17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semiHidden/>
    <w:rsid w:val="008B1F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219C5"/>
    <w:rPr>
      <w:rFonts w:ascii="Arial" w:eastAsia="Times New Roman" w:hAnsi="Arial" w:cs="Arial"/>
      <w:bCs/>
      <w:sz w:val="20"/>
      <w:szCs w:val="24"/>
    </w:rPr>
  </w:style>
  <w:style w:type="character" w:customStyle="1" w:styleId="EmailPACKT">
    <w:name w:val="Email [PACKT]"/>
    <w:uiPriority w:val="99"/>
    <w:qFormat/>
    <w:locked/>
    <w:rsid w:val="008B1F17"/>
    <w:rPr>
      <w:rFonts w:ascii="Lucida Console" w:hAnsi="Lucida Console"/>
      <w:color w:val="FF6600"/>
      <w:sz w:val="19"/>
      <w:szCs w:val="18"/>
    </w:rPr>
  </w:style>
  <w:style w:type="character" w:customStyle="1" w:styleId="CodeInTextPACKT">
    <w:name w:val="Code In Text [PACKT]"/>
    <w:uiPriority w:val="99"/>
    <w:locked/>
    <w:rsid w:val="008B1F17"/>
    <w:rPr>
      <w:rFonts w:ascii="Lucida Console" w:hAnsi="Lucida Console"/>
      <w:color w:val="747959"/>
      <w:sz w:val="19"/>
      <w:szCs w:val="18"/>
    </w:rPr>
  </w:style>
  <w:style w:type="paragraph" w:customStyle="1" w:styleId="ChapterTitlePACKT">
    <w:name w:val="Chapter Title [PACKT]"/>
    <w:next w:val="NormalPACKT"/>
    <w:uiPriority w:val="99"/>
    <w:locked/>
    <w:rsid w:val="008B1F17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ScreenTextPACKT">
    <w:name w:val="Screen Text [PACKT]"/>
    <w:uiPriority w:val="99"/>
    <w:locked/>
    <w:rsid w:val="008B1F17"/>
    <w:rPr>
      <w:rFonts w:ascii="Times New Roman" w:hAnsi="Times New Roman"/>
      <w:b/>
      <w:color w:val="008000"/>
      <w:sz w:val="22"/>
    </w:rPr>
  </w:style>
  <w:style w:type="character" w:customStyle="1" w:styleId="KeyWordPACKT">
    <w:name w:val="Key Word [PACKT]"/>
    <w:uiPriority w:val="99"/>
    <w:locked/>
    <w:rsid w:val="008B1F17"/>
    <w:rPr>
      <w:b/>
    </w:rPr>
  </w:style>
  <w:style w:type="character" w:customStyle="1" w:styleId="KeyPACKT">
    <w:name w:val="Key [PACKT]"/>
    <w:uiPriority w:val="99"/>
    <w:locked/>
    <w:rsid w:val="008B1F17"/>
    <w:rPr>
      <w:i/>
      <w:color w:val="00CCFF"/>
    </w:rPr>
  </w:style>
  <w:style w:type="character" w:customStyle="1" w:styleId="ChapterrefPACKT">
    <w:name w:val="Chapterref [PACKT]"/>
    <w:uiPriority w:val="99"/>
    <w:locked/>
    <w:rsid w:val="008B1F17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8B1F17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BulletPACKT">
    <w:name w:val="Bullet [PACKT]"/>
    <w:basedOn w:val="NormalPACKT"/>
    <w:uiPriority w:val="99"/>
    <w:locked/>
    <w:rsid w:val="008B1F17"/>
    <w:pPr>
      <w:numPr>
        <w:numId w:val="2"/>
      </w:numPr>
      <w:tabs>
        <w:tab w:val="left" w:pos="360"/>
      </w:tabs>
      <w:suppressAutoHyphens/>
      <w:spacing w:after="60"/>
      <w:ind w:left="720" w:right="36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8B1F17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NumberedBulletPACKT">
    <w:name w:val="Numbered Bullet [PACKT]"/>
    <w:basedOn w:val="BulletPACKT"/>
    <w:uiPriority w:val="99"/>
    <w:locked/>
    <w:rsid w:val="008B1F17"/>
    <w:pPr>
      <w:numPr>
        <w:numId w:val="5"/>
      </w:numPr>
    </w:pPr>
  </w:style>
  <w:style w:type="paragraph" w:customStyle="1" w:styleId="TableColumnHeadingPACKT">
    <w:name w:val="Table Column Heading [PACKT]"/>
    <w:basedOn w:val="NormalPACKT"/>
    <w:uiPriority w:val="99"/>
    <w:rsid w:val="008B1F17"/>
    <w:pPr>
      <w:spacing w:before="60" w:after="60"/>
    </w:pPr>
    <w:rPr>
      <w:rFonts w:cs="Arial"/>
      <w:b/>
      <w:bCs/>
      <w:sz w:val="20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8B1F17"/>
    <w:pPr>
      <w:spacing w:after="120"/>
    </w:pPr>
  </w:style>
  <w:style w:type="paragraph" w:customStyle="1" w:styleId="TableColumnContentPACKT">
    <w:name w:val="Table Column Content [PACKT]"/>
    <w:basedOn w:val="TableColumnHeadingPACKT"/>
    <w:uiPriority w:val="99"/>
    <w:rsid w:val="008B1F17"/>
    <w:rPr>
      <w:b w:val="0"/>
    </w:rPr>
  </w:style>
  <w:style w:type="paragraph" w:customStyle="1" w:styleId="CommandLinePACKT">
    <w:name w:val="Command Line [PACKT]"/>
    <w:basedOn w:val="CodePACKT"/>
    <w:uiPriority w:val="99"/>
    <w:qFormat/>
    <w:locked/>
    <w:rsid w:val="008B1F17"/>
    <w:pPr>
      <w:spacing w:after="60"/>
      <w:ind w:left="0"/>
    </w:pPr>
  </w:style>
  <w:style w:type="paragraph" w:customStyle="1" w:styleId="CodeWithinTipPACKT">
    <w:name w:val="Code Within Tip [PACKT]"/>
    <w:uiPriority w:val="99"/>
    <w:qFormat/>
    <w:rsid w:val="008B1F17"/>
    <w:pPr>
      <w:pBdr>
        <w:top w:val="double" w:sz="4" w:space="6" w:color="auto"/>
        <w:bottom w:val="double" w:sz="4" w:space="9" w:color="auto"/>
      </w:pBdr>
      <w:spacing w:after="50" w:line="240" w:lineRule="auto"/>
      <w:ind w:left="720" w:right="720"/>
    </w:pPr>
    <w:rPr>
      <w:rFonts w:ascii="Lucida Console" w:eastAsia="Times New Roman" w:hAnsi="Lucida Console" w:cs="Times New Roman"/>
      <w:sz w:val="19"/>
      <w:szCs w:val="20"/>
    </w:rPr>
  </w:style>
  <w:style w:type="paragraph" w:customStyle="1" w:styleId="ChapterNumberPACKT">
    <w:name w:val="Chapter Number [PACKT]"/>
    <w:next w:val="ChapterTitlePACKT"/>
    <w:locked/>
    <w:rsid w:val="008B1F17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8B1F17"/>
    <w:pPr>
      <w:spacing w:after="120"/>
    </w:pPr>
  </w:style>
  <w:style w:type="paragraph" w:customStyle="1" w:styleId="FigurePACKT">
    <w:name w:val="Figure [PACKT]"/>
    <w:uiPriority w:val="99"/>
    <w:locked/>
    <w:rsid w:val="008B1F17"/>
    <w:pPr>
      <w:spacing w:before="240" w:after="240" w:line="240" w:lineRule="auto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8B1F17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8B1F17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8B1F17"/>
    <w:pPr>
      <w:spacing w:after="120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8B1F17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PartPACKT">
    <w:name w:val="Part [PACKT]"/>
    <w:basedOn w:val="TipWithinBulletPACKT"/>
    <w:uiPriority w:val="99"/>
    <w:qFormat/>
    <w:rsid w:val="008B1F17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TipWithinBulletPACKT">
    <w:name w:val="Tip Within Bullet [PACKT]"/>
    <w:basedOn w:val="TableWithinBulletPACKT"/>
    <w:uiPriority w:val="99"/>
    <w:qFormat/>
    <w:rsid w:val="008B1F17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TableWithinBulletPACKT">
    <w:name w:val="Table Within Bullet [PACKT]"/>
    <w:basedOn w:val="TableColumnContentPACKT"/>
    <w:uiPriority w:val="99"/>
    <w:qFormat/>
    <w:rsid w:val="008B1F17"/>
  </w:style>
  <w:style w:type="paragraph" w:customStyle="1" w:styleId="PartTitlePACKT">
    <w:name w:val="Part Title [PACKT]"/>
    <w:basedOn w:val="PartPACKT"/>
    <w:uiPriority w:val="99"/>
    <w:qFormat/>
    <w:rsid w:val="008B1F17"/>
    <w:rPr>
      <w:i/>
      <w:sz w:val="26"/>
      <w:u w:val="none"/>
    </w:rPr>
  </w:style>
  <w:style w:type="paragraph" w:customStyle="1" w:styleId="CommandLineEndPACKT">
    <w:name w:val="Command Line End [PACKT]"/>
    <w:basedOn w:val="CommandLinePACKT"/>
    <w:uiPriority w:val="99"/>
    <w:locked/>
    <w:rsid w:val="008B1F17"/>
    <w:pPr>
      <w:spacing w:after="120"/>
    </w:pPr>
    <w:rPr>
      <w:bCs/>
      <w:noProof/>
      <w:szCs w:val="20"/>
      <w:lang w:eastAsia="en-US"/>
    </w:rPr>
  </w:style>
  <w:style w:type="paragraph" w:customStyle="1" w:styleId="CodeWithinBulletsPACKT">
    <w:name w:val="Code Within Bullets [PACKT]"/>
    <w:basedOn w:val="CodePACKT"/>
    <w:uiPriority w:val="99"/>
    <w:locked/>
    <w:rsid w:val="008B1F17"/>
    <w:pPr>
      <w:ind w:left="1080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8B1F17"/>
    <w:pPr>
      <w:spacing w:after="120"/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8B1F17"/>
    <w:pPr>
      <w:numPr>
        <w:numId w:val="8"/>
      </w:numPr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8B1F17"/>
    <w:pPr>
      <w:spacing w:after="120"/>
    </w:p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8B1F17"/>
    <w:pPr>
      <w:spacing w:before="0" w:after="20"/>
      <w:ind w:left="1080" w:hanging="360"/>
    </w:pPr>
  </w:style>
  <w:style w:type="paragraph" w:customStyle="1" w:styleId="CodeWithinTipEndPACKT">
    <w:name w:val="Code Within Tip End [PACKT]"/>
    <w:basedOn w:val="CodeWithinTipPACKT"/>
    <w:uiPriority w:val="99"/>
    <w:qFormat/>
    <w:rsid w:val="008B1F17"/>
    <w:pPr>
      <w:spacing w:after="120"/>
    </w:pPr>
  </w:style>
  <w:style w:type="paragraph" w:customStyle="1" w:styleId="CodeWithinInformationBoxPACKT">
    <w:name w:val="Code Within Information Box [PACKT]"/>
    <w:basedOn w:val="CodeWithinTipPACKT"/>
    <w:uiPriority w:val="99"/>
    <w:qFormat/>
    <w:rsid w:val="008B1F17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character" w:customStyle="1" w:styleId="ItalicsPACKT">
    <w:name w:val="Italics [PACKT]"/>
    <w:uiPriority w:val="99"/>
    <w:locked/>
    <w:rsid w:val="008B1F17"/>
    <w:rPr>
      <w:i/>
      <w:color w:val="FF99CC"/>
    </w:rPr>
  </w:style>
  <w:style w:type="paragraph" w:customStyle="1" w:styleId="QuotePACKT">
    <w:name w:val="Quote [PACKT]"/>
    <w:basedOn w:val="NormalPACKT"/>
    <w:uiPriority w:val="99"/>
    <w:rsid w:val="008B1F17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LayoutInformationPACKT">
    <w:name w:val="Layout Information [PACKT]"/>
    <w:basedOn w:val="NormalPACKT"/>
    <w:next w:val="NormalPACKT"/>
    <w:rsid w:val="008B1F17"/>
    <w:rPr>
      <w:rFonts w:ascii="Arial" w:hAnsi="Arial"/>
      <w:b/>
      <w:color w:val="FF0000"/>
      <w:sz w:val="28"/>
      <w:szCs w:val="28"/>
    </w:rPr>
  </w:style>
  <w:style w:type="paragraph" w:customStyle="1" w:styleId="IgnorePACKT">
    <w:name w:val="Ignore [PACKT]"/>
    <w:basedOn w:val="FigureWithinTipPACKT"/>
    <w:uiPriority w:val="99"/>
    <w:qFormat/>
    <w:rsid w:val="008B1F17"/>
  </w:style>
  <w:style w:type="paragraph" w:customStyle="1" w:styleId="FigureWithinTipPACKT">
    <w:name w:val="Figure Within Tip [PACKT]"/>
    <w:basedOn w:val="FigureWithinTableContentPACKT"/>
    <w:uiPriority w:val="99"/>
    <w:qFormat/>
    <w:rsid w:val="008B1F17"/>
    <w:pPr>
      <w:pBdr>
        <w:top w:val="double" w:sz="4" w:space="6" w:color="auto"/>
        <w:bottom w:val="double" w:sz="4" w:space="9" w:color="auto"/>
      </w:pBdr>
    </w:p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8B1F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InformationBoxPACKT">
    <w:name w:val="Figure Within Information Box [PACKT]"/>
    <w:basedOn w:val="FigureWithinBulletPACKT"/>
    <w:qFormat/>
    <w:rsid w:val="008B1F17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8B1F17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8B1F17"/>
    <w:pPr>
      <w:ind w:left="108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8B1F17"/>
    <w:pPr>
      <w:spacing w:after="6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8B1F17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8B1F17"/>
    <w:pPr>
      <w:spacing w:after="6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8B1F17"/>
    <w:pPr>
      <w:spacing w:before="180" w:after="18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8B1F17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8B1F17"/>
    <w:pPr>
      <w:spacing w:after="120"/>
    </w:pPr>
  </w:style>
  <w:style w:type="paragraph" w:customStyle="1" w:styleId="CommandLineWithinTipPACKT">
    <w:name w:val="Command Line Within Tip [PACKT]"/>
    <w:basedOn w:val="CommandLinePACKT"/>
    <w:uiPriority w:val="99"/>
    <w:qFormat/>
    <w:rsid w:val="008B1F17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8B1F17"/>
    <w:pPr>
      <w:spacing w:after="1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8B1F17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8B1F17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8B1F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8B1F17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8B1F17"/>
    <w:pPr>
      <w:ind w:left="72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8B1F17"/>
  </w:style>
  <w:style w:type="paragraph" w:customStyle="1" w:styleId="QuoteWithinBulletPACKT">
    <w:name w:val="Quote Within Bullet [PACKT]"/>
    <w:basedOn w:val="QuotePACKT"/>
    <w:uiPriority w:val="99"/>
    <w:qFormat/>
    <w:rsid w:val="008B1F17"/>
    <w:pPr>
      <w:ind w:left="864" w:right="864"/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8B1F17"/>
    <w:pPr>
      <w:numPr>
        <w:numId w:val="12"/>
      </w:numPr>
      <w:tabs>
        <w:tab w:val="clear" w:pos="360"/>
      </w:tabs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8B1F17"/>
    <w:pPr>
      <w:spacing w:after="120"/>
    </w:pPr>
  </w:style>
  <w:style w:type="character" w:customStyle="1" w:styleId="CodeHighlightedPACKT">
    <w:name w:val="Code Highlighted [PACKT]"/>
    <w:uiPriority w:val="99"/>
    <w:qFormat/>
    <w:rsid w:val="008B1F17"/>
    <w:rPr>
      <w:rFonts w:ascii="Lucida Console" w:hAnsi="Lucida Console"/>
      <w:b/>
      <w:color w:val="747959"/>
      <w:sz w:val="18"/>
      <w:szCs w:val="18"/>
    </w:rPr>
  </w:style>
  <w:style w:type="character" w:customStyle="1" w:styleId="IconPACKT">
    <w:name w:val="Icon [PACKT]"/>
    <w:uiPriority w:val="99"/>
    <w:qFormat/>
    <w:rsid w:val="008B1F17"/>
    <w:rPr>
      <w:rFonts w:ascii="Times New Roman" w:hAnsi="Times New Roman"/>
      <w:noProof/>
      <w:sz w:val="22"/>
    </w:rPr>
  </w:style>
  <w:style w:type="paragraph" w:customStyle="1" w:styleId="FigureCaptionPACKT">
    <w:name w:val="Figure Caption [PACKT]"/>
    <w:basedOn w:val="FigurePACKT"/>
    <w:uiPriority w:val="99"/>
    <w:qFormat/>
    <w:rsid w:val="008B1F17"/>
    <w:pPr>
      <w:spacing w:before="0" w:after="120"/>
    </w:pPr>
    <w:rPr>
      <w:rFonts w:ascii="Times New Roman" w:hAnsi="Times New Roman"/>
    </w:rPr>
  </w:style>
  <w:style w:type="paragraph" w:customStyle="1" w:styleId="AlphabeticalBulletPACKT">
    <w:name w:val="Alphabetical Bullet [PACKT]"/>
    <w:basedOn w:val="Normal"/>
    <w:uiPriority w:val="99"/>
    <w:qFormat/>
    <w:rsid w:val="008B1F17"/>
    <w:pPr>
      <w:numPr>
        <w:numId w:val="18"/>
      </w:numPr>
      <w:tabs>
        <w:tab w:val="left" w:pos="360"/>
      </w:tabs>
      <w:suppressAutoHyphens/>
      <w:spacing w:before="0"/>
      <w:ind w:right="720"/>
    </w:pPr>
    <w:rPr>
      <w:rFonts w:ascii="Times New Roman" w:hAnsi="Times New Roman" w:cs="Times New Roman"/>
      <w:bCs w:val="0"/>
      <w:sz w:val="22"/>
    </w:rPr>
  </w:style>
  <w:style w:type="paragraph" w:customStyle="1" w:styleId="AlphabeticalBulletEndPACKT">
    <w:name w:val="Alphabetical Bullet End [PACKT]"/>
    <w:basedOn w:val="AlphabeticalBulletPACKT"/>
    <w:uiPriority w:val="99"/>
    <w:qFormat/>
    <w:rsid w:val="008B1F17"/>
    <w:pPr>
      <w:spacing w:after="120"/>
    </w:pPr>
    <w:rPr>
      <w:bCs/>
    </w:rPr>
  </w:style>
  <w:style w:type="paragraph" w:customStyle="1" w:styleId="PartSectionPACKT">
    <w:name w:val="Part Section [PACKT]"/>
    <w:basedOn w:val="PartTitlePACKT"/>
    <w:uiPriority w:val="99"/>
    <w:qFormat/>
    <w:rsid w:val="008B1F17"/>
    <w:rPr>
      <w:sz w:val="46"/>
    </w:r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8B1F17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8B1F17"/>
    <w:pPr>
      <w:spacing w:after="120"/>
    </w:pPr>
  </w:style>
  <w:style w:type="paragraph" w:customStyle="1" w:styleId="PartHeadingPACKT">
    <w:name w:val="Part Heading [PACKT]"/>
    <w:basedOn w:val="ChapterTitlePACKT"/>
    <w:qFormat/>
    <w:rsid w:val="008B1F17"/>
  </w:style>
  <w:style w:type="paragraph" w:styleId="BalloonText">
    <w:name w:val="Balloon Text"/>
    <w:basedOn w:val="Normal"/>
    <w:link w:val="BalloonTextChar"/>
    <w:rsid w:val="008B1F1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1F17"/>
    <w:rPr>
      <w:rFonts w:ascii="Tahoma" w:eastAsia="Times New Roman" w:hAnsi="Tahoma" w:cs="Tahoma"/>
      <w:bCs/>
      <w:sz w:val="16"/>
      <w:szCs w:val="16"/>
    </w:rPr>
  </w:style>
  <w:style w:type="paragraph" w:customStyle="1" w:styleId="BulletWithoutBulletWithinBulletPACKT">
    <w:name w:val="Bullet Without Bullet Within Bullet [PACKT]"/>
    <w:basedOn w:val="BulletPACKT"/>
    <w:uiPriority w:val="99"/>
    <w:rsid w:val="008B1F17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8B1F17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8B1F17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8B1F17"/>
    <w:pPr>
      <w:spacing w:after="173"/>
    </w:pPr>
  </w:style>
  <w:style w:type="paragraph" w:customStyle="1" w:styleId="AppendixTitlePACKT">
    <w:name w:val="Appendix Title [PACKT]"/>
    <w:basedOn w:val="NormalPACKT"/>
    <w:uiPriority w:val="99"/>
    <w:rsid w:val="008B1F17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numbering" w:customStyle="1" w:styleId="NumberedBullet">
    <w:name w:val="Numbered Bullet"/>
    <w:uiPriority w:val="99"/>
    <w:rsid w:val="008B1F17"/>
    <w:pPr>
      <w:numPr>
        <w:numId w:val="3"/>
      </w:numPr>
    </w:pPr>
  </w:style>
  <w:style w:type="numbering" w:customStyle="1" w:styleId="NumberedBulletWithinBullet">
    <w:name w:val="Numbered Bullet Within Bullet"/>
    <w:uiPriority w:val="99"/>
    <w:rsid w:val="008B1F17"/>
    <w:pPr>
      <w:numPr>
        <w:numId w:val="6"/>
      </w:numPr>
    </w:pPr>
  </w:style>
  <w:style w:type="numbering" w:customStyle="1" w:styleId="RomanNumberedBullet">
    <w:name w:val="Roman Numbered Bullet"/>
    <w:uiPriority w:val="99"/>
    <w:rsid w:val="008B1F17"/>
    <w:pPr>
      <w:numPr>
        <w:numId w:val="10"/>
      </w:numPr>
    </w:pPr>
  </w:style>
  <w:style w:type="numbering" w:customStyle="1" w:styleId="AlphabeticalBullet">
    <w:name w:val="Alphabetical Bullet"/>
    <w:uiPriority w:val="99"/>
    <w:rsid w:val="008B1F17"/>
    <w:pPr>
      <w:numPr>
        <w:numId w:val="18"/>
      </w:numPr>
    </w:pPr>
  </w:style>
  <w:style w:type="paragraph" w:styleId="Header">
    <w:name w:val="header"/>
    <w:basedOn w:val="Normal"/>
    <w:link w:val="HeaderChar"/>
    <w:uiPriority w:val="99"/>
    <w:unhideWhenUsed/>
    <w:rsid w:val="00C219C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219C5"/>
    <w:rPr>
      <w:rFonts w:ascii="Arial" w:eastAsia="Times New Roman" w:hAnsi="Arial" w:cs="Arial"/>
      <w:bCs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ableGrid">
    <w:name w:val="NumberedBulletWithinBullet"/>
    <w:pPr>
      <w:numPr>
        <w:numId w:val="6"/>
      </w:numPr>
    </w:pPr>
  </w:style>
  <w:style w:type="numbering" w:customStyle="1" w:styleId="ListParagraph">
    <w:name w:val="RomanNumberedBullet"/>
    <w:pPr>
      <w:numPr>
        <w:numId w:val="9"/>
      </w:numPr>
    </w:pPr>
  </w:style>
  <w:style w:type="numbering" w:customStyle="1" w:styleId="Heading1Char">
    <w:name w:val="AlphabeticalBullet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illa.org/en-US/firefox/new/" TargetMode="External"/><Relationship Id="rId13" Type="http://schemas.openxmlformats.org/officeDocument/2006/relationships/hyperlink" Target="http://www.eclipse.org/download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ddons.mozilla.org/firefox/addon/firefinder-for-firebu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firefox/addon/firebu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sdk/index.html" TargetMode="External"/><Relationship Id="rId10" Type="http://schemas.openxmlformats.org/officeDocument/2006/relationships/hyperlink" Target="http://www.oracle.com/technetwork/java/javase/downloads/jdk7-downloads-188026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leniumhq.org/download/" TargetMode="External"/><Relationship Id="rId14" Type="http://schemas.openxmlformats.org/officeDocument/2006/relationships/hyperlink" Target="http://docs.seleniumhq.org/downloa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agt\AppData\Roaming\Microsoft\Templates\Editor's%20Templates\269_New_Template_Normal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269_New_Template_Normal_Series.dot</Template>
  <TotalTime>64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Parag Topre</cp:lastModifiedBy>
  <cp:revision>22</cp:revision>
  <dcterms:created xsi:type="dcterms:W3CDTF">2014-04-11T11:19:00Z</dcterms:created>
  <dcterms:modified xsi:type="dcterms:W3CDTF">2015-05-29T07:13:00Z</dcterms:modified>
</cp:coreProperties>
</file>